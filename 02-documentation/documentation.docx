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5304EA0CA654A5986347505373CA06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FCFE881" w14:textId="77777777" w:rsidR="00D62895" w:rsidRDefault="00812836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 w:rsidRPr="00684FFD">
            <w:rPr>
              <w:rStyle w:val="Platzhaltertext"/>
            </w:rPr>
            <w:t>[Titel]</w:t>
          </w:r>
        </w:p>
      </w:sdtContent>
    </w:sdt>
    <w:p w14:paraId="26177E59" w14:textId="77777777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D51AD77C775644BAB5DB722052C415C6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12836" w:rsidRPr="00684FFD">
            <w:rPr>
              <w:rStyle w:val="Platzhaltertext"/>
            </w:rPr>
            <w:t>[Betreff]</w:t>
          </w:r>
        </w:sdtContent>
      </w:sdt>
    </w:p>
    <w:p w14:paraId="6E56DBDE" w14:textId="77777777" w:rsidR="00D62895" w:rsidRDefault="00D62895" w:rsidP="00F12074">
      <w:pPr>
        <w:pStyle w:val="UntertitelnichtIndexiert"/>
      </w:pPr>
      <w:r>
        <w:t>Dokumentinformationen</w:t>
      </w:r>
    </w:p>
    <w:p w14:paraId="153DD50D" w14:textId="3C890E6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86AA6">
        <w:rPr>
          <w:sz w:val="20"/>
          <w:szCs w:val="20"/>
        </w:rPr>
        <w:t>-</w:t>
      </w:r>
    </w:p>
    <w:p w14:paraId="002321E1" w14:textId="15C2D981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641FBD">
        <w:rPr>
          <w:noProof/>
          <w:sz w:val="20"/>
          <w:szCs w:val="20"/>
        </w:rPr>
        <w:t>03.12.2024</w:t>
      </w:r>
      <w:r>
        <w:rPr>
          <w:sz w:val="20"/>
          <w:szCs w:val="20"/>
        </w:rPr>
        <w:fldChar w:fldCharType="end"/>
      </w:r>
    </w:p>
    <w:p w14:paraId="5ED75328" w14:textId="77777777" w:rsidR="00D62895" w:rsidRDefault="00D62895" w:rsidP="00F12074">
      <w:pPr>
        <w:pStyle w:val="UntertitelnichtIndexiert"/>
      </w:pPr>
      <w:r>
        <w:t>Autoreninformationen</w:t>
      </w:r>
    </w:p>
    <w:p w14:paraId="059E1C00" w14:textId="4D0BCD12" w:rsidR="00D62895" w:rsidRPr="00C86AA6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fr-CH"/>
        </w:rPr>
      </w:pPr>
      <w:proofErr w:type="spellStart"/>
      <w:proofErr w:type="gramStart"/>
      <w:r w:rsidRPr="00C86AA6">
        <w:rPr>
          <w:sz w:val="20"/>
          <w:szCs w:val="20"/>
          <w:lang w:val="fr-CH"/>
        </w:rPr>
        <w:t>Autor</w:t>
      </w:r>
      <w:proofErr w:type="spellEnd"/>
      <w:r w:rsidRPr="00C86AA6">
        <w:rPr>
          <w:sz w:val="20"/>
          <w:szCs w:val="20"/>
          <w:lang w:val="fr-CH"/>
        </w:rPr>
        <w:t>:</w:t>
      </w:r>
      <w:proofErr w:type="gramEnd"/>
      <w:r w:rsidRPr="00C86AA6">
        <w:rPr>
          <w:sz w:val="20"/>
          <w:szCs w:val="20"/>
          <w:lang w:val="fr-CH"/>
        </w:rPr>
        <w:tab/>
      </w:r>
      <w:sdt>
        <w:sdtPr>
          <w:rPr>
            <w:sz w:val="20"/>
            <w:szCs w:val="20"/>
            <w:lang w:val="fr-CH"/>
          </w:rPr>
          <w:alias w:val="Autor"/>
          <w:tag w:val=""/>
          <w:id w:val="2028292643"/>
          <w:placeholder>
            <w:docPart w:val="190E91473F86429896951F5616D59C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86AA6" w:rsidRPr="00C86AA6">
            <w:rPr>
              <w:sz w:val="20"/>
              <w:szCs w:val="20"/>
              <w:lang w:val="fr-CH"/>
            </w:rPr>
            <w:t>Luka Grujic</w:t>
          </w:r>
        </w:sdtContent>
      </w:sdt>
    </w:p>
    <w:p w14:paraId="1DA4CE2B" w14:textId="51AFCB25" w:rsidR="00D62895" w:rsidRPr="00C86AA6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fr-CH"/>
        </w:rPr>
      </w:pPr>
      <w:proofErr w:type="gramStart"/>
      <w:r w:rsidRPr="00C86AA6">
        <w:rPr>
          <w:sz w:val="20"/>
          <w:szCs w:val="20"/>
          <w:lang w:val="fr-CH"/>
        </w:rPr>
        <w:t>E-Mail:</w:t>
      </w:r>
      <w:proofErr w:type="gramEnd"/>
      <w:r w:rsidRPr="00C86AA6">
        <w:rPr>
          <w:sz w:val="20"/>
          <w:szCs w:val="20"/>
          <w:lang w:val="fr-CH"/>
        </w:rPr>
        <w:tab/>
      </w:r>
      <w:sdt>
        <w:sdtPr>
          <w:rPr>
            <w:sz w:val="20"/>
            <w:szCs w:val="20"/>
            <w:lang w:val="fr-CH"/>
          </w:rPr>
          <w:alias w:val="Firmen-E-Mail-Adresse"/>
          <w:tag w:val=""/>
          <w:id w:val="-573276769"/>
          <w:placeholder>
            <w:docPart w:val="4C60AFF0BB7841C189B9723E28273B3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C86AA6" w:rsidRPr="00C86AA6">
            <w:rPr>
              <w:sz w:val="20"/>
              <w:szCs w:val="20"/>
              <w:lang w:val="fr-CH"/>
            </w:rPr>
            <w:t>luka.grujic@</w:t>
          </w:r>
          <w:r w:rsidR="00C86AA6">
            <w:rPr>
              <w:sz w:val="20"/>
              <w:szCs w:val="20"/>
              <w:lang w:val="fr-CH"/>
            </w:rPr>
            <w:t>edu.tbz.ch</w:t>
          </w:r>
        </w:sdtContent>
      </w:sdt>
    </w:p>
    <w:p w14:paraId="56861ADE" w14:textId="78259FC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 xml:space="preserve">+41 </w:t>
      </w:r>
      <w:r w:rsidR="00C86AA6">
        <w:rPr>
          <w:sz w:val="20"/>
          <w:szCs w:val="20"/>
        </w:rPr>
        <w:t>79 836 50 36</w:t>
      </w:r>
    </w:p>
    <w:p w14:paraId="71C188EB" w14:textId="77777777" w:rsidR="00D62895" w:rsidRDefault="00D62895" w:rsidP="00D62895">
      <w:pPr>
        <w:spacing w:after="200" w:line="276" w:lineRule="auto"/>
      </w:pPr>
    </w:p>
    <w:p w14:paraId="28AE8A25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4AF68123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6DC4F16E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376F015F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Pr="00312AF8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946F75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Pr="00312AF8">
          <w:rPr>
            <w:rStyle w:val="Hyperlink"/>
          </w:rPr>
          <w:t>Änderungsgeschichte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1849C18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Pr="00312AF8">
          <w:rPr>
            <w:rStyle w:val="Hyperlink"/>
          </w:rPr>
          <w:t>1</w:t>
        </w:r>
        <w:r>
          <w:rPr>
            <w:rFonts w:asciiTheme="minorHAnsi" w:hAnsiTheme="minorHAnsi"/>
            <w:sz w:val="22"/>
          </w:rPr>
          <w:tab/>
        </w:r>
        <w:r w:rsidRPr="00312AF8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7650E39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Pr="00312AF8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rFonts w:cs="Arial"/>
            <w:noProof/>
          </w:rPr>
          <w:t>Sinn und 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DF81D1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Pr="00312AF8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noProof/>
          </w:rPr>
          <w:t>Referenzdokumente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83F1FD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Pr="00312AF8">
          <w:rPr>
            <w:rStyle w:val="Hyperlink"/>
            <w:rFonts w:cs="Arial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rFonts w:cs="Arial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E74030" w14:textId="77777777" w:rsidR="00910101" w:rsidRDefault="00910101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Pr="00312AF8">
          <w:rPr>
            <w:rStyle w:val="Hyperlink"/>
          </w:rPr>
          <w:t>2</w:t>
        </w:r>
        <w:r>
          <w:rPr>
            <w:rFonts w:asciiTheme="minorHAnsi" w:hAnsiTheme="minorHAnsi"/>
            <w:sz w:val="22"/>
          </w:rPr>
          <w:tab/>
        </w:r>
        <w:r w:rsidRPr="00312AF8">
          <w:rPr>
            <w:rStyle w:val="Hyperlink"/>
          </w:rPr>
          <w:t>Überschrift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_Toc449701434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966400" w14:textId="77777777" w:rsidR="00910101" w:rsidRDefault="00910101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Pr="00312AF8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312AF8">
          <w:rPr>
            <w:rStyle w:val="Hyperlink"/>
            <w:noProof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749CA" w14:textId="77777777" w:rsidR="00D62895" w:rsidRDefault="001B4442" w:rsidP="00A50B26">
      <w:pPr>
        <w:pStyle w:val="Untertitel"/>
      </w:pPr>
      <w:r>
        <w:fldChar w:fldCharType="end"/>
      </w:r>
      <w:bookmarkStart w:id="20" w:name="_Toc449701427"/>
      <w:r w:rsidR="00D62895">
        <w:t>Abbildungsverzeichnis</w:t>
      </w:r>
      <w:bookmarkEnd w:id="20"/>
    </w:p>
    <w:p w14:paraId="5226928A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2CD08EE7" w14:textId="77777777" w:rsidR="00D62895" w:rsidRDefault="00D62895" w:rsidP="00A50B26">
      <w:pPr>
        <w:pStyle w:val="Untertitel"/>
      </w:pPr>
      <w:bookmarkStart w:id="21" w:name="_Toc449701428"/>
      <w:r>
        <w:t>Tabellenverzeichnis</w:t>
      </w:r>
      <w:bookmarkEnd w:id="21"/>
    </w:p>
    <w:p w14:paraId="5806F46E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1DDC08DD" w14:textId="77777777" w:rsidR="00910101" w:rsidRDefault="00910101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Pr="00C72152">
          <w:rPr>
            <w:rStyle w:val="Hyperlink"/>
            <w:rFonts w:cs="Arial"/>
            <w:noProof/>
          </w:rPr>
          <w:t>Tabelle 2 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_Toc449701437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CC527" w14:textId="77777777" w:rsidR="00D62895" w:rsidRDefault="00D62895" w:rsidP="00A50B26">
      <w:pPr>
        <w:pStyle w:val="Untertitel"/>
      </w:pPr>
      <w:r>
        <w:fldChar w:fldCharType="end"/>
      </w:r>
      <w:bookmarkStart w:id="22" w:name="_Toc449701429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678"/>
        <w:gridCol w:w="1400"/>
        <w:gridCol w:w="4752"/>
      </w:tblGrid>
      <w:tr w:rsidR="00F53DC4" w:rsidRPr="005F4495" w14:paraId="1810DC50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42BDB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33D5C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5D33C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54BFC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2CB46DC1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0B3C4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D43B7" w14:textId="77777777" w:rsidR="00F53DC4" w:rsidRDefault="00F53DC4" w:rsidP="0076568B">
            <w:pPr>
              <w:pStyle w:val="Tabelleninhal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B9155" w14:textId="77777777" w:rsidR="00F53DC4" w:rsidRDefault="00F53DC4" w:rsidP="0076568B">
            <w:pPr>
              <w:pStyle w:val="Tabelleninhalt"/>
            </w:pP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33928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</w:tbl>
    <w:p w14:paraId="20E33DC3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C86AA6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48C5219B" w14:textId="77777777" w:rsidR="00B26CF3" w:rsidRDefault="00B26CF3" w:rsidP="00D62895"/>
    <w:p w14:paraId="4DA700E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AD9EC8B" w14:textId="77777777" w:rsidR="00E421E7" w:rsidRDefault="00E421E7" w:rsidP="00E421E7">
      <w:pPr>
        <w:pStyle w:val="berschrift1"/>
      </w:pPr>
      <w:bookmarkStart w:id="24" w:name="_Toc449701430"/>
      <w:bookmarkStart w:id="25" w:name="_Toc303332170"/>
      <w:bookmarkStart w:id="26" w:name="_Toc269125073"/>
      <w:r>
        <w:lastRenderedPageBreak/>
        <w:t>Einleitung</w:t>
      </w:r>
      <w:bookmarkEnd w:id="24"/>
    </w:p>
    <w:p w14:paraId="35544F70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449701431"/>
      <w:r w:rsidRPr="00052382">
        <w:rPr>
          <w:rFonts w:cs="Arial"/>
        </w:rPr>
        <w:t>Sinn und Zweck</w:t>
      </w:r>
      <w:bookmarkEnd w:id="25"/>
      <w:bookmarkEnd w:id="27"/>
    </w:p>
    <w:p w14:paraId="7E784557" w14:textId="77777777" w:rsidR="00812836" w:rsidRDefault="00E421E7" w:rsidP="00812836">
      <w:pPr>
        <w:rPr>
          <w:rFonts w:cs="Arial"/>
        </w:rPr>
      </w:pPr>
      <w:r>
        <w:rPr>
          <w:rFonts w:cs="Arial"/>
        </w:rPr>
        <w:t>Das v</w:t>
      </w:r>
      <w:bookmarkStart w:id="28" w:name="_Toc303332171"/>
      <w:r w:rsidR="00812836">
        <w:rPr>
          <w:rFonts w:cs="Arial"/>
        </w:rPr>
        <w:t>orliegende Dokument beschreibt…</w:t>
      </w:r>
    </w:p>
    <w:p w14:paraId="670909A6" w14:textId="77777777" w:rsidR="00E421E7" w:rsidRPr="00052382" w:rsidRDefault="00E421E7" w:rsidP="00812836">
      <w:pPr>
        <w:pStyle w:val="berschrift2"/>
      </w:pPr>
      <w:bookmarkStart w:id="29" w:name="_Toc449701432"/>
      <w:r w:rsidRPr="00052382">
        <w:t>Referenzdokumente</w:t>
      </w:r>
      <w:bookmarkEnd w:id="28"/>
      <w:bookmarkEnd w:id="29"/>
    </w:p>
    <w:p w14:paraId="60C406A3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5B3F732E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2C328EFE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449701433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7A4678E6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4739A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39FCF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5F2EAED9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24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29C2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</w:tbl>
    <w:p w14:paraId="1CF69D97" w14:textId="77777777" w:rsidR="00E421E7" w:rsidRPr="00052382" w:rsidRDefault="00E421E7" w:rsidP="00E421E7">
      <w:pPr>
        <w:pStyle w:val="Beschriftung"/>
        <w:rPr>
          <w:rFonts w:cs="Arial"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C86AA6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3C086CC4" w14:textId="77777777" w:rsidR="00E421E7" w:rsidRDefault="00E421E7" w:rsidP="00812836">
      <w:pPr>
        <w:pStyle w:val="berschrift1"/>
      </w:pPr>
      <w:r>
        <w:br w:type="page"/>
      </w:r>
      <w:bookmarkStart w:id="36" w:name="_Toc449701434"/>
      <w:r w:rsidR="00812836">
        <w:lastRenderedPageBreak/>
        <w:t>Überschrift</w:t>
      </w:r>
      <w:bookmarkEnd w:id="36"/>
    </w:p>
    <w:p w14:paraId="2A417CE9" w14:textId="77777777" w:rsidR="00812836" w:rsidRPr="00812836" w:rsidRDefault="00812836" w:rsidP="00812836">
      <w:r>
        <w:t>Text</w:t>
      </w:r>
    </w:p>
    <w:p w14:paraId="2D61CB17" w14:textId="77777777" w:rsidR="00812836" w:rsidRPr="00812836" w:rsidRDefault="00812836" w:rsidP="00812836">
      <w:pPr>
        <w:pStyle w:val="berschrift2"/>
      </w:pPr>
      <w:bookmarkStart w:id="37" w:name="_Toc449701435"/>
      <w:r>
        <w:t>Überschrift 2</w:t>
      </w:r>
      <w:bookmarkEnd w:id="37"/>
    </w:p>
    <w:sectPr w:rsidR="00812836" w:rsidRPr="00812836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6603E" w14:textId="77777777" w:rsidR="00A21578" w:rsidRDefault="00A21578" w:rsidP="00E4787B">
      <w:pPr>
        <w:spacing w:after="0"/>
      </w:pPr>
      <w:r>
        <w:separator/>
      </w:r>
    </w:p>
  </w:endnote>
  <w:endnote w:type="continuationSeparator" w:id="0">
    <w:p w14:paraId="2C86F745" w14:textId="77777777" w:rsidR="00A21578" w:rsidRDefault="00A21578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5854" w14:textId="0B01F24D" w:rsidR="006D5503" w:rsidRPr="00C86AA6" w:rsidRDefault="00C86AA6" w:rsidP="00C86AA6">
    <w:pPr>
      <w:pStyle w:val="Fuzeile"/>
      <w:tabs>
        <w:tab w:val="clear" w:pos="9072"/>
        <w:tab w:val="right" w:pos="9354"/>
      </w:tabs>
      <w:jc w:val="left"/>
      <w:rPr>
        <w:color w:val="808080"/>
        <w:sz w:val="18"/>
        <w:szCs w:val="18"/>
      </w:rPr>
    </w:pPr>
    <w:r w:rsidRPr="00C86AA6">
      <w:rPr>
        <w:noProof/>
      </w:rPr>
      <w:drawing>
        <wp:anchor distT="0" distB="0" distL="114300" distR="114300" simplePos="0" relativeHeight="251682816" behindDoc="0" locked="0" layoutInCell="1" allowOverlap="1" wp14:anchorId="66F28B4F" wp14:editId="5ED67782">
          <wp:simplePos x="0" y="0"/>
          <wp:positionH relativeFrom="column">
            <wp:posOffset>1813878</wp:posOffset>
          </wp:positionH>
          <wp:positionV relativeFrom="paragraph">
            <wp:posOffset>-59055</wp:posOffset>
          </wp:positionV>
          <wp:extent cx="247650" cy="250825"/>
          <wp:effectExtent l="0" t="0" r="0" b="0"/>
          <wp:wrapNone/>
          <wp:docPr id="2011527998" name="Grafik 1" descr="Ein Bild, das Symbol, Grafiken, Schrif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527998" name="Grafik 1" descr="Ein Bild, das Symbol, Grafiken, Schrif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Luka Grujic</w:t>
    </w:r>
    <w:r w:rsidRPr="00C86AA6">
      <w:ptab w:relativeTo="margin" w:alignment="center" w:leader="none"/>
    </w:r>
    <w:r>
      <w:t xml:space="preserve">      Technische Berufsschule Zürich</w:t>
    </w:r>
    <w:r w:rsidRPr="00C86AA6">
      <w:ptab w:relativeTo="margin" w:alignment="right" w:leader="none"/>
    </w:r>
    <w:r w:rsidRPr="00C86AA6">
      <w:rPr>
        <w:lang w:val="de-DE"/>
      </w:rPr>
      <w:t xml:space="preserve">Seite </w:t>
    </w:r>
    <w:r w:rsidRPr="00C86AA6">
      <w:rPr>
        <w:b/>
        <w:bCs/>
      </w:rPr>
      <w:fldChar w:fldCharType="begin"/>
    </w:r>
    <w:r w:rsidRPr="00C86AA6">
      <w:rPr>
        <w:b/>
        <w:bCs/>
      </w:rPr>
      <w:instrText>PAGE  \* Arabic  \* MERGEFORMAT</w:instrText>
    </w:r>
    <w:r w:rsidRPr="00C86AA6">
      <w:rPr>
        <w:b/>
        <w:bCs/>
      </w:rPr>
      <w:fldChar w:fldCharType="separate"/>
    </w:r>
    <w:r w:rsidRPr="00C86AA6">
      <w:rPr>
        <w:b/>
        <w:bCs/>
        <w:lang w:val="de-DE"/>
      </w:rPr>
      <w:t>1</w:t>
    </w:r>
    <w:r w:rsidRPr="00C86AA6">
      <w:rPr>
        <w:b/>
        <w:bCs/>
      </w:rPr>
      <w:fldChar w:fldCharType="end"/>
    </w:r>
    <w:r w:rsidRPr="00C86AA6">
      <w:rPr>
        <w:lang w:val="de-DE"/>
      </w:rPr>
      <w:t xml:space="preserve"> von </w:t>
    </w:r>
    <w:r w:rsidRPr="00C86AA6">
      <w:rPr>
        <w:b/>
        <w:bCs/>
      </w:rPr>
      <w:fldChar w:fldCharType="begin"/>
    </w:r>
    <w:r w:rsidRPr="00C86AA6">
      <w:rPr>
        <w:b/>
        <w:bCs/>
      </w:rPr>
      <w:instrText>NUMPAGES  \* Arabic  \* MERGEFORMAT</w:instrText>
    </w:r>
    <w:r w:rsidRPr="00C86AA6">
      <w:rPr>
        <w:b/>
        <w:bCs/>
      </w:rPr>
      <w:fldChar w:fldCharType="separate"/>
    </w:r>
    <w:r w:rsidRPr="00C86AA6">
      <w:rPr>
        <w:b/>
        <w:bCs/>
        <w:lang w:val="de-DE"/>
      </w:rPr>
      <w:t>2</w:t>
    </w:r>
    <w:r w:rsidRPr="00C86AA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7850C" w14:textId="6BC93120" w:rsidR="008D7E10" w:rsidRPr="00641FBD" w:rsidRDefault="00641FBD" w:rsidP="00641FBD">
    <w:pPr>
      <w:pStyle w:val="Fuzeile"/>
      <w:tabs>
        <w:tab w:val="clear" w:pos="9072"/>
        <w:tab w:val="right" w:pos="9354"/>
      </w:tabs>
      <w:jc w:val="left"/>
      <w:rPr>
        <w:color w:val="808080"/>
        <w:sz w:val="18"/>
        <w:szCs w:val="18"/>
      </w:rPr>
    </w:pPr>
    <w:r w:rsidRPr="00C86AA6">
      <w:rPr>
        <w:noProof/>
      </w:rPr>
      <w:drawing>
        <wp:anchor distT="0" distB="0" distL="114300" distR="114300" simplePos="0" relativeHeight="251684864" behindDoc="0" locked="0" layoutInCell="1" allowOverlap="1" wp14:anchorId="60442A51" wp14:editId="32185D89">
          <wp:simplePos x="0" y="0"/>
          <wp:positionH relativeFrom="column">
            <wp:posOffset>1813878</wp:posOffset>
          </wp:positionH>
          <wp:positionV relativeFrom="paragraph">
            <wp:posOffset>-59055</wp:posOffset>
          </wp:positionV>
          <wp:extent cx="247650" cy="250825"/>
          <wp:effectExtent l="0" t="0" r="0" b="0"/>
          <wp:wrapNone/>
          <wp:docPr id="1122845183" name="Grafik 1" descr="Ein Bild, das Symbol, Grafiken, Schrif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527998" name="Grafik 1" descr="Ein Bild, das Symbol, Grafiken, Schrif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Luka Grujic</w:t>
    </w:r>
    <w:r w:rsidRPr="00C86AA6">
      <w:ptab w:relativeTo="margin" w:alignment="center" w:leader="none"/>
    </w:r>
    <w:r>
      <w:t xml:space="preserve">      Technische Berufsschule Zürich</w:t>
    </w:r>
    <w:r w:rsidRPr="00C86AA6">
      <w:ptab w:relativeTo="margin" w:alignment="right" w:leader="none"/>
    </w:r>
    <w:r w:rsidRPr="00C86AA6">
      <w:rPr>
        <w:lang w:val="de-DE"/>
      </w:rPr>
      <w:t xml:space="preserve">Seite </w:t>
    </w:r>
    <w:r w:rsidRPr="00C86AA6">
      <w:rPr>
        <w:b/>
        <w:bCs/>
      </w:rPr>
      <w:fldChar w:fldCharType="begin"/>
    </w:r>
    <w:r w:rsidRPr="00C86AA6">
      <w:rPr>
        <w:b/>
        <w:bCs/>
      </w:rPr>
      <w:instrText>PAGE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1</w:t>
    </w:r>
    <w:r w:rsidRPr="00C86AA6">
      <w:rPr>
        <w:b/>
        <w:bCs/>
      </w:rPr>
      <w:fldChar w:fldCharType="end"/>
    </w:r>
    <w:r w:rsidRPr="00C86AA6">
      <w:rPr>
        <w:lang w:val="de-DE"/>
      </w:rPr>
      <w:t xml:space="preserve"> von </w:t>
    </w:r>
    <w:r w:rsidRPr="00C86AA6">
      <w:rPr>
        <w:b/>
        <w:bCs/>
      </w:rPr>
      <w:fldChar w:fldCharType="begin"/>
    </w:r>
    <w:r w:rsidRPr="00C86AA6">
      <w:rPr>
        <w:b/>
        <w:bCs/>
      </w:rPr>
      <w:instrText>NUMPAGES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4</w:t>
    </w:r>
    <w:r w:rsidRPr="00C86AA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047E" w14:textId="77777777" w:rsidR="00641FBD" w:rsidRPr="00641FBD" w:rsidRDefault="00641FBD" w:rsidP="00641FBD">
    <w:pPr>
      <w:pStyle w:val="Fuzeile"/>
      <w:tabs>
        <w:tab w:val="clear" w:pos="9072"/>
        <w:tab w:val="right" w:pos="9354"/>
      </w:tabs>
      <w:jc w:val="left"/>
      <w:rPr>
        <w:color w:val="808080"/>
        <w:sz w:val="18"/>
        <w:szCs w:val="18"/>
      </w:rPr>
    </w:pPr>
    <w:r w:rsidRPr="00C86AA6">
      <w:rPr>
        <w:noProof/>
      </w:rPr>
      <w:drawing>
        <wp:anchor distT="0" distB="0" distL="114300" distR="114300" simplePos="0" relativeHeight="251686912" behindDoc="0" locked="0" layoutInCell="1" allowOverlap="1" wp14:anchorId="72D11649" wp14:editId="5A50E5C9">
          <wp:simplePos x="0" y="0"/>
          <wp:positionH relativeFrom="column">
            <wp:posOffset>1813878</wp:posOffset>
          </wp:positionH>
          <wp:positionV relativeFrom="paragraph">
            <wp:posOffset>-59055</wp:posOffset>
          </wp:positionV>
          <wp:extent cx="247650" cy="250825"/>
          <wp:effectExtent l="0" t="0" r="0" b="0"/>
          <wp:wrapNone/>
          <wp:docPr id="1489612082" name="Grafik 1" descr="Ein Bild, das Symbol, Grafiken, Schrif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527998" name="Grafik 1" descr="Ein Bild, das Symbol, Grafiken, Schrif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Luka Grujic</w:t>
    </w:r>
    <w:r w:rsidRPr="00C86AA6">
      <w:ptab w:relativeTo="margin" w:alignment="center" w:leader="none"/>
    </w:r>
    <w:r>
      <w:t xml:space="preserve">      Technische Berufsschule Zürich</w:t>
    </w:r>
    <w:r w:rsidRPr="00C86AA6">
      <w:ptab w:relativeTo="margin" w:alignment="right" w:leader="none"/>
    </w:r>
    <w:r w:rsidRPr="00C86AA6">
      <w:rPr>
        <w:lang w:val="de-DE"/>
      </w:rPr>
      <w:t xml:space="preserve">Seite </w:t>
    </w:r>
    <w:r w:rsidRPr="00C86AA6">
      <w:rPr>
        <w:b/>
        <w:bCs/>
      </w:rPr>
      <w:fldChar w:fldCharType="begin"/>
    </w:r>
    <w:r w:rsidRPr="00C86AA6">
      <w:rPr>
        <w:b/>
        <w:bCs/>
      </w:rPr>
      <w:instrText>PAGE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1</w:t>
    </w:r>
    <w:r w:rsidRPr="00C86AA6">
      <w:rPr>
        <w:b/>
        <w:bCs/>
      </w:rPr>
      <w:fldChar w:fldCharType="end"/>
    </w:r>
    <w:r w:rsidRPr="00C86AA6">
      <w:rPr>
        <w:lang w:val="de-DE"/>
      </w:rPr>
      <w:t xml:space="preserve"> von </w:t>
    </w:r>
    <w:r w:rsidRPr="00C86AA6">
      <w:rPr>
        <w:b/>
        <w:bCs/>
      </w:rPr>
      <w:fldChar w:fldCharType="begin"/>
    </w:r>
    <w:r w:rsidRPr="00C86AA6">
      <w:rPr>
        <w:b/>
        <w:bCs/>
      </w:rPr>
      <w:instrText>NUMPAGES  \* Arabic  \* MERGEFORMAT</w:instrText>
    </w:r>
    <w:r w:rsidRPr="00C86AA6">
      <w:rPr>
        <w:b/>
        <w:bCs/>
      </w:rPr>
      <w:fldChar w:fldCharType="separate"/>
    </w:r>
    <w:r>
      <w:rPr>
        <w:b/>
        <w:bCs/>
      </w:rPr>
      <w:t>4</w:t>
    </w:r>
    <w:r w:rsidRPr="00C86AA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9F238" w14:textId="77777777" w:rsidR="00A21578" w:rsidRDefault="00A21578" w:rsidP="00E4787B">
      <w:pPr>
        <w:spacing w:after="0"/>
      </w:pPr>
      <w:r>
        <w:separator/>
      </w:r>
    </w:p>
  </w:footnote>
  <w:footnote w:type="continuationSeparator" w:id="0">
    <w:p w14:paraId="1F18798E" w14:textId="77777777" w:rsidR="00A21578" w:rsidRDefault="00A21578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68A6D" w14:textId="7C37B260" w:rsidR="004A71A0" w:rsidRPr="00BC384F" w:rsidRDefault="00C86AA6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79744" behindDoc="0" locked="0" layoutInCell="1" allowOverlap="1" wp14:anchorId="6C9D1805" wp14:editId="597A5CB3">
          <wp:simplePos x="0" y="0"/>
          <wp:positionH relativeFrom="column">
            <wp:posOffset>3728720</wp:posOffset>
          </wp:positionH>
          <wp:positionV relativeFrom="paragraph">
            <wp:posOffset>-185738</wp:posOffset>
          </wp:positionV>
          <wp:extent cx="2210753" cy="1093709"/>
          <wp:effectExtent l="0" t="0" r="0" b="0"/>
          <wp:wrapNone/>
          <wp:docPr id="161287169" name="Grafik 1" descr="Technische Berufsschule Zürich - Talentförderung 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nische Berufsschule Zürich - Talentförderung 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753" cy="1093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4AD">
      <w:rPr>
        <w:noProof/>
      </w:rPr>
      <w:drawing>
        <wp:anchor distT="0" distB="0" distL="114300" distR="114300" simplePos="0" relativeHeight="251678720" behindDoc="0" locked="0" layoutInCell="1" allowOverlap="1" wp14:anchorId="77D23EA1" wp14:editId="57B9AEEE">
          <wp:simplePos x="0" y="0"/>
          <wp:positionH relativeFrom="margin">
            <wp:align>right</wp:align>
          </wp:positionH>
          <wp:positionV relativeFrom="paragraph">
            <wp:posOffset>93345</wp:posOffset>
          </wp:positionV>
          <wp:extent cx="2120526" cy="581025"/>
          <wp:effectExtent l="0" t="0" r="0" b="0"/>
          <wp:wrapSquare wrapText="bothSides"/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</w:rPr>
        <w:alias w:val="Titel"/>
        <w:tag w:val=""/>
        <w:id w:val="196531132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A71A0" w:rsidRPr="00684FFD">
          <w:rPr>
            <w:rStyle w:val="Platzhaltertext"/>
          </w:rPr>
          <w:t>[Titel]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5429734E" w14:textId="77777777" w:rsidR="004A71A0" w:rsidRPr="00BC384F" w:rsidRDefault="004A71A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 w:rsidRPr="00684FFD">
          <w:rPr>
            <w:rStyle w:val="Platzhaltertext"/>
          </w:rPr>
          <w:t>[Betreff]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55394CFA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992C6" w14:textId="5D595043" w:rsidR="004A71A0" w:rsidRPr="00BC384F" w:rsidRDefault="00C86AA6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81792" behindDoc="0" locked="0" layoutInCell="1" allowOverlap="1" wp14:anchorId="46690E8E" wp14:editId="0FC9C490">
          <wp:simplePos x="0" y="0"/>
          <wp:positionH relativeFrom="column">
            <wp:posOffset>3766503</wp:posOffset>
          </wp:positionH>
          <wp:positionV relativeFrom="paragraph">
            <wp:posOffset>-194945</wp:posOffset>
          </wp:positionV>
          <wp:extent cx="2210753" cy="1093709"/>
          <wp:effectExtent l="0" t="0" r="0" b="0"/>
          <wp:wrapNone/>
          <wp:docPr id="1493468493" name="Grafik 1" descr="Technische Berufsschule Zürich - Talentförderung 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nische Berufsschule Zürich - Talentförderung 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753" cy="1093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4AD">
      <w:rPr>
        <w:noProof/>
      </w:rPr>
      <w:drawing>
        <wp:anchor distT="0" distB="0" distL="114300" distR="114300" simplePos="0" relativeHeight="251676672" behindDoc="0" locked="0" layoutInCell="1" allowOverlap="1" wp14:anchorId="1FFBA541" wp14:editId="13FF7712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2120526" cy="581025"/>
          <wp:effectExtent l="0" t="0" r="0" b="0"/>
          <wp:wrapSquare wrapText="bothSides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</w:rPr>
        <w:alias w:val="Titel"/>
        <w:tag w:val=""/>
        <w:id w:val="-257985630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A71A0" w:rsidRPr="00684FFD">
          <w:rPr>
            <w:rStyle w:val="Platzhaltertext"/>
          </w:rPr>
          <w:t>[Titel]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1E4084E8" w14:textId="77777777" w:rsidR="004A71A0" w:rsidRPr="00BC384F" w:rsidRDefault="004A71A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 w:rsidRPr="00684FFD">
          <w:rPr>
            <w:rStyle w:val="Platzhaltertext"/>
          </w:rPr>
          <w:t>[Betreff]</w:t>
        </w:r>
      </w:p>
    </w:sdtContent>
  </w:sdt>
  <w:p w14:paraId="2C377CFE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5306">
    <w:abstractNumId w:val="0"/>
  </w:num>
  <w:num w:numId="2" w16cid:durableId="1820538675">
    <w:abstractNumId w:val="1"/>
  </w:num>
  <w:num w:numId="3" w16cid:durableId="1161968520">
    <w:abstractNumId w:val="5"/>
  </w:num>
  <w:num w:numId="4" w16cid:durableId="1349483546">
    <w:abstractNumId w:val="2"/>
  </w:num>
  <w:num w:numId="5" w16cid:durableId="974798610">
    <w:abstractNumId w:val="3"/>
  </w:num>
  <w:num w:numId="6" w16cid:durableId="21710598">
    <w:abstractNumId w:val="4"/>
  </w:num>
  <w:num w:numId="7" w16cid:durableId="443036039">
    <w:abstractNumId w:val="6"/>
  </w:num>
  <w:num w:numId="8" w16cid:durableId="168251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6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250AC"/>
    <w:rsid w:val="00641FBD"/>
    <w:rsid w:val="00642388"/>
    <w:rsid w:val="00642E8E"/>
    <w:rsid w:val="00655EAE"/>
    <w:rsid w:val="00680298"/>
    <w:rsid w:val="0068640F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A14AD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21578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86AA6"/>
    <w:rsid w:val="00C96B7D"/>
    <w:rsid w:val="00CA485D"/>
    <w:rsid w:val="00CA4F5A"/>
    <w:rsid w:val="00CB2A18"/>
    <w:rsid w:val="00CD5380"/>
    <w:rsid w:val="00CE78A4"/>
    <w:rsid w:val="00D36552"/>
    <w:rsid w:val="00D45C93"/>
    <w:rsid w:val="00D507A1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D58A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CD74C4"/>
  <w15:docId w15:val="{7C2FC36F-C3F5-44A4-AF31-FE89E400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g\OneDrive\Desktop\Schule\Schule%20Unsortiert\TechDok-Vorlage-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304EA0CA654A5986347505373CA0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78C7DD-DA69-4C90-91B7-C26409E28FB0}"/>
      </w:docPartPr>
      <w:docPartBody>
        <w:p w:rsidR="00BC5649" w:rsidRDefault="00000000">
          <w:pPr>
            <w:pStyle w:val="C5304EA0CA654A5986347505373CA065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D51AD77C775644BAB5DB722052C415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51507E-8FDB-45AD-A26A-D72EE585EEA7}"/>
      </w:docPartPr>
      <w:docPartBody>
        <w:p w:rsidR="00BC5649" w:rsidRDefault="00000000">
          <w:pPr>
            <w:pStyle w:val="D51AD77C775644BAB5DB722052C415C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190E91473F86429896951F5616D59C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47CD3-A6FA-4A8F-AA3E-5B50F6D79CD1}"/>
      </w:docPartPr>
      <w:docPartBody>
        <w:p w:rsidR="00BC5649" w:rsidRDefault="00000000">
          <w:pPr>
            <w:pStyle w:val="190E91473F86429896951F5616D59CD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C60AFF0BB7841C189B9723E28273B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8B41B5-1DC5-4F23-8412-B65D1C175DFC}"/>
      </w:docPartPr>
      <w:docPartBody>
        <w:p w:rsidR="00BC5649" w:rsidRDefault="00000000">
          <w:pPr>
            <w:pStyle w:val="4C60AFF0BB7841C189B9723E28273B32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3"/>
    <w:rsid w:val="00232454"/>
    <w:rsid w:val="00876153"/>
    <w:rsid w:val="00BC5649"/>
    <w:rsid w:val="00BD40C7"/>
    <w:rsid w:val="00CA4F5A"/>
    <w:rsid w:val="00D5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5304EA0CA654A5986347505373CA065">
    <w:name w:val="C5304EA0CA654A5986347505373CA065"/>
  </w:style>
  <w:style w:type="paragraph" w:customStyle="1" w:styleId="D51AD77C775644BAB5DB722052C415C6">
    <w:name w:val="D51AD77C775644BAB5DB722052C415C6"/>
  </w:style>
  <w:style w:type="paragraph" w:customStyle="1" w:styleId="190E91473F86429896951F5616D59CD5">
    <w:name w:val="190E91473F86429896951F5616D59CD5"/>
  </w:style>
  <w:style w:type="paragraph" w:customStyle="1" w:styleId="4C60AFF0BB7841C189B9723E28273B32">
    <w:name w:val="4C60AFF0BB7841C189B9723E28273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luka.grujic@edu.tbz.ch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06c148-b44b-4150-a48e-c9e11c6384dc">
      <Terms xmlns="http://schemas.microsoft.com/office/infopath/2007/PartnerControls"/>
    </lcf76f155ced4ddcb4097134ff3c332f>
    <TaxCatchAll xmlns="b0d3a2a8-69d8-448b-8133-055c8e1aa5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21337BFA3C9E4D82574699F8ED984B" ma:contentTypeVersion="11" ma:contentTypeDescription="Ein neues Dokument erstellen." ma:contentTypeScope="" ma:versionID="d0065e7575a3665724e33cb7742e8d7d">
  <xsd:schema xmlns:xsd="http://www.w3.org/2001/XMLSchema" xmlns:xs="http://www.w3.org/2001/XMLSchema" xmlns:p="http://schemas.microsoft.com/office/2006/metadata/properties" xmlns:ns2="1206c148-b44b-4150-a48e-c9e11c6384dc" xmlns:ns3="b0d3a2a8-69d8-448b-8133-055c8e1aa511" targetNamespace="http://schemas.microsoft.com/office/2006/metadata/properties" ma:root="true" ma:fieldsID="5c97e36ac8f8a572f9504f173cd6a73c" ns2:_="" ns3:_="">
    <xsd:import namespace="1206c148-b44b-4150-a48e-c9e11c6384dc"/>
    <xsd:import namespace="b0d3a2a8-69d8-448b-8133-055c8e1aa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6c148-b44b-4150-a48e-c9e11c638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3a2a8-69d8-448b-8133-055c8e1aa5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eeb161-78ac-482a-ba55-086c021b5d65}" ma:internalName="TaxCatchAll" ma:showField="CatchAllData" ma:web="b0d3a2a8-69d8-448b-8133-055c8e1aa5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0A754-D62F-41B0-A8F1-4B8929ECB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F9132-AF58-4CBB-B245-7968075BCDDA}">
  <ds:schemaRefs>
    <ds:schemaRef ds:uri="http://schemas.microsoft.com/office/2006/metadata/properties"/>
    <ds:schemaRef ds:uri="http://schemas.microsoft.com/office/infopath/2007/PartnerControls"/>
    <ds:schemaRef ds:uri="1206c148-b44b-4150-a48e-c9e11c6384dc"/>
    <ds:schemaRef ds:uri="b0d3a2a8-69d8-448b-8133-055c8e1aa511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5C8AC7-49AC-4DE4-99DA-A2BE3BB78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6c148-b44b-4150-a48e-c9e11c6384dc"/>
    <ds:schemaRef ds:uri="b0d3a2a8-69d8-448b-8133-055c8e1aa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TechDok-Vorlage-Schule.dotx</Template>
  <TotalTime>0</TotalTime>
  <Pages>4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Grujic</dc:creator>
  <cp:lastModifiedBy>Grujic Luka</cp:lastModifiedBy>
  <cp:revision>2</cp:revision>
  <cp:lastPrinted>2010-08-09T14:16:00Z</cp:lastPrinted>
  <dcterms:created xsi:type="dcterms:W3CDTF">2024-12-03T09:48:00Z</dcterms:created>
  <dcterms:modified xsi:type="dcterms:W3CDTF">2025-03-18T08:34:00Z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0x0101005021337BFA3C9E4D82574699F8ED984B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